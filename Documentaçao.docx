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46F0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46F0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6F0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B32AC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B32AC5" w:rsidRPr="00B32AC5" w:rsidRDefault="00B32AC5" w:rsidP="00B32AC5">
      <w:r>
        <w:tab/>
        <w:t>Criar uma aplicação onde seja possível a gestão de uma clínica de forma automatizada e eficiente.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B32AC5" w:rsidRDefault="00B32AC5" w:rsidP="0085305A">
      <w:r>
        <w:tab/>
        <w:t xml:space="preserve">Para a conclusão do projeto, é necessário criar um banco de dados, programação no </w:t>
      </w:r>
      <w:proofErr w:type="spellStart"/>
      <w:r>
        <w:t>back-end</w:t>
      </w:r>
      <w:proofErr w:type="spellEnd"/>
      <w:r>
        <w:t xml:space="preserve"> usando C#, programação no front-</w:t>
      </w:r>
      <w:proofErr w:type="spellStart"/>
      <w:r>
        <w:t>end</w:t>
      </w:r>
      <w:proofErr w:type="spellEnd"/>
      <w:r>
        <w:t xml:space="preserve"> usando JS.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6" w:name="_Toc533767847"/>
      <w:bookmarkStart w:id="7" w:name="_Toc3879734"/>
      <w:r>
        <w:lastRenderedPageBreak/>
        <w:t>Modelagem de Software</w:t>
      </w:r>
      <w:bookmarkEnd w:id="6"/>
      <w:bookmarkEnd w:id="7"/>
    </w:p>
    <w:p w:rsidR="00C26497" w:rsidRDefault="0085305A">
      <w:r>
        <w:t>A criação de um “protótipo” para assistência na criação dos scripts para o banco de dados.</w:t>
      </w:r>
    </w:p>
    <w:p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:rsidR="00DA19B6" w:rsidRDefault="0085305A">
      <w:r>
        <w:t>Relação das entidades c/ cardinalidade e atributos c/ chaves estrangeiras.</w:t>
      </w:r>
    </w:p>
    <w:p w:rsidR="00DA19B6" w:rsidRDefault="00C92BD1" w:rsidP="008A7F37">
      <w:pPr>
        <w:pStyle w:val="cabealho2"/>
      </w:pPr>
      <w:bookmarkStart w:id="10" w:name="_Toc533767849"/>
      <w:bookmarkStart w:id="11" w:name="_Toc3879736"/>
      <w:r>
        <w:t>Modelo Físico</w:t>
      </w:r>
      <w:bookmarkEnd w:id="10"/>
      <w:bookmarkEnd w:id="11"/>
    </w:p>
    <w:p w:rsidR="008A7F37" w:rsidRDefault="0085305A" w:rsidP="008A7F37">
      <w:r>
        <w:t xml:space="preserve">Modelo em imagem de toda a relação do banco, ou por arquivo </w:t>
      </w:r>
      <w:proofErr w:type="gramStart"/>
      <w:r>
        <w:t>Excel..</w:t>
      </w:r>
      <w:proofErr w:type="gramEnd"/>
    </w:p>
    <w:p w:rsidR="00C92BD1" w:rsidRDefault="00C92BD1" w:rsidP="008A7F37">
      <w:pPr>
        <w:pStyle w:val="cabealho2"/>
      </w:pPr>
      <w:bookmarkStart w:id="12" w:name="_Toc533767850"/>
      <w:bookmarkStart w:id="13" w:name="_Toc3879737"/>
      <w:r>
        <w:t>Modelo Conceitual</w:t>
      </w:r>
      <w:bookmarkEnd w:id="12"/>
      <w:bookmarkEnd w:id="13"/>
    </w:p>
    <w:p w:rsidR="00DA19B6" w:rsidRDefault="0085305A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Relação das entidades c/ cardinalidade.</w:t>
      </w:r>
    </w:p>
    <w:p w:rsidR="00DA19B6" w:rsidRDefault="008A7F37">
      <w:pPr>
        <w:pStyle w:val="cabealho2"/>
      </w:pPr>
      <w:bookmarkStart w:id="14" w:name="_Toc533767851"/>
      <w:bookmarkStart w:id="15" w:name="_Toc3879738"/>
      <w:r>
        <w:lastRenderedPageBreak/>
        <w:t>Cronograma</w:t>
      </w:r>
      <w:bookmarkEnd w:id="14"/>
      <w:bookmarkEnd w:id="15"/>
    </w:p>
    <w:p w:rsidR="00DA19B6" w:rsidRDefault="007B6C0C" w:rsidP="00295E15">
      <w:pPr>
        <w:ind w:firstLine="720"/>
      </w:pPr>
      <w:hyperlink r:id="rId12" w:history="1">
        <w:r>
          <w:rPr>
            <w:rStyle w:val="Hyperlink"/>
          </w:rPr>
          <w:t>https://trello.com/b/dyrTVI6o/spmedgroup</w:t>
        </w:r>
      </w:hyperlink>
      <w:bookmarkStart w:id="16" w:name="_GoBack"/>
      <w:bookmarkEnd w:id="16"/>
    </w:p>
    <w:tbl>
      <w:tblPr>
        <w:tblStyle w:val="Tabelafinanceira"/>
        <w:tblW w:w="4382" w:type="pct"/>
        <w:tblLook w:val="04E0" w:firstRow="1" w:lastRow="1" w:firstColumn="1" w:lastColumn="0" w:noHBand="0" w:noVBand="1"/>
        <w:tblDescription w:val="Tabela de capital inicial"/>
      </w:tblPr>
      <w:tblGrid>
        <w:gridCol w:w="1205"/>
        <w:gridCol w:w="865"/>
        <w:gridCol w:w="1041"/>
        <w:gridCol w:w="1041"/>
        <w:gridCol w:w="748"/>
        <w:gridCol w:w="750"/>
        <w:gridCol w:w="753"/>
        <w:gridCol w:w="753"/>
        <w:gridCol w:w="746"/>
      </w:tblGrid>
      <w:tr w:rsidR="00B32AC5" w:rsidTr="00FE4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DA19B6" w:rsidRDefault="00DA19B6"/>
        </w:tc>
        <w:tc>
          <w:tcPr>
            <w:tcW w:w="576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9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612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02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0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04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0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FE4243" w:rsidTr="00FE4243">
        <w:trPr>
          <w:cantSplit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76" w:type="pct"/>
          </w:tcPr>
          <w:p w:rsidR="00DA19B6" w:rsidRPr="00B32AC5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pct"/>
          </w:tcPr>
          <w:p w:rsidR="00DA19B6" w:rsidRPr="00B32AC5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:rsidR="00DA19B6" w:rsidRPr="00B32AC5" w:rsidRDefault="00B32AC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2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AC5" w:rsidTr="00FE42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76" w:type="pct"/>
          </w:tcPr>
          <w:p w:rsidR="00DA19B6" w:rsidRPr="00B32AC5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0" w:type="pct"/>
          </w:tcPr>
          <w:p w:rsidR="00DA19B6" w:rsidRPr="00B32AC5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12" w:type="pct"/>
          </w:tcPr>
          <w:p w:rsidR="00DA19B6" w:rsidRPr="00B32AC5" w:rsidRDefault="00B32AC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2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0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E4243" w:rsidTr="00FE424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B32AC5" w:rsidRDefault="00B32AC5" w:rsidP="00B32AC5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  <w:p w:rsidR="00FE4243" w:rsidRDefault="00FE4243" w:rsidP="00B32AC5">
            <w:pPr>
              <w:rPr>
                <w:b w:val="0"/>
                <w:caps w:val="0"/>
              </w:rPr>
            </w:pPr>
          </w:p>
          <w:p w:rsidR="00FE4243" w:rsidRPr="00FE4243" w:rsidRDefault="00FE4243" w:rsidP="00FE4243">
            <w:r w:rsidRPr="00FE424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CRIPTS</w:t>
            </w:r>
          </w:p>
        </w:tc>
        <w:tc>
          <w:tcPr>
            <w:tcW w:w="576" w:type="pct"/>
          </w:tcPr>
          <w:p w:rsidR="00B32AC5" w:rsidRPr="00B32AC5" w:rsidRDefault="00B32AC5" w:rsidP="00B32AC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590" w:type="pct"/>
          </w:tcPr>
          <w:p w:rsidR="00B32AC5" w:rsidRPr="00B32AC5" w:rsidRDefault="00FE4243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612" w:type="pct"/>
          </w:tcPr>
          <w:p w:rsidR="00B32AC5" w:rsidRDefault="00B32AC5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FE4243" w:rsidRDefault="00FE4243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FE4243" w:rsidRDefault="00FE4243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</w:p>
          <w:p w:rsidR="00FE4243" w:rsidRPr="00B32AC5" w:rsidRDefault="00FE4243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502" w:type="pct"/>
          </w:tcPr>
          <w:p w:rsidR="00B32AC5" w:rsidRDefault="00B32AC5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:rsidR="00B32AC5" w:rsidRDefault="00B32AC5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B32AC5" w:rsidRDefault="00B32AC5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" w:type="pct"/>
          </w:tcPr>
          <w:p w:rsidR="00B32AC5" w:rsidRDefault="00B32AC5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:rsidR="00B32AC5" w:rsidRDefault="00B32AC5" w:rsidP="00B32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7" w:name="_Toc3879739"/>
      <w:bookmarkStart w:id="18" w:name="_Toc533767852"/>
      <w:r>
        <w:lastRenderedPageBreak/>
        <w:t>Back-End</w:t>
      </w:r>
      <w:bookmarkEnd w:id="17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19" w:name="_Toc3879740"/>
      <w:r>
        <w:t>Implementar o banco de dados</w:t>
      </w:r>
      <w:bookmarkEnd w:id="19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0" w:name="_Toc3879741"/>
      <w:r>
        <w:t>Executar projeto</w:t>
      </w:r>
      <w:bookmarkEnd w:id="20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1" w:name="_Toc3879742"/>
      <w:r>
        <w:t xml:space="preserve">Importar </w:t>
      </w:r>
      <w:proofErr w:type="spellStart"/>
      <w:r>
        <w:t>Postman</w:t>
      </w:r>
      <w:bookmarkEnd w:id="21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2" w:name="_Toc3879743"/>
      <w:r>
        <w:t>Swagger</w:t>
      </w:r>
      <w:bookmarkEnd w:id="22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3" w:name="_Toc3879744"/>
      <w:r>
        <w:rPr>
          <w:lang w:eastAsia="en-US"/>
        </w:rPr>
        <w:lastRenderedPageBreak/>
        <w:t>Funcionalidades</w:t>
      </w:r>
      <w:bookmarkEnd w:id="18"/>
      <w:bookmarkEnd w:id="2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4" w:name="_Toc533767853"/>
      <w:bookmarkStart w:id="25" w:name="_Toc3879745"/>
      <w:r>
        <w:rPr>
          <w:lang w:eastAsia="en-US"/>
        </w:rPr>
        <w:t>Web</w:t>
      </w:r>
      <w:bookmarkEnd w:id="24"/>
      <w:bookmarkEnd w:id="25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6" w:name="_Toc533767854"/>
      <w:bookmarkStart w:id="27" w:name="_Toc3879746"/>
      <w:r>
        <w:rPr>
          <w:lang w:eastAsia="en-US"/>
        </w:rPr>
        <w:t>Mobile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8" w:name="_Toc533767855"/>
      <w:bookmarkStart w:id="29" w:name="_Toc3879747"/>
      <w:r>
        <w:rPr>
          <w:lang w:eastAsia="en-US"/>
        </w:rPr>
        <w:lastRenderedPageBreak/>
        <w:t>Protótipos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0" w:name="_Toc533767856"/>
      <w:bookmarkStart w:id="31" w:name="_Toc3879748"/>
      <w:r>
        <w:rPr>
          <w:lang w:eastAsia="en-US"/>
        </w:rPr>
        <w:t>Web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7"/>
      <w:bookmarkStart w:id="33" w:name="_Toc3879749"/>
      <w:r>
        <w:rPr>
          <w:lang w:eastAsia="en-US"/>
        </w:rPr>
        <w:t>Mobile</w:t>
      </w:r>
      <w:bookmarkEnd w:id="32"/>
      <w:bookmarkEnd w:id="33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4" w:name="_Toc533767858"/>
      <w:bookmarkStart w:id="35" w:name="_Toc3879750"/>
      <w:r>
        <w:lastRenderedPageBreak/>
        <w:t>Front-End</w:t>
      </w:r>
      <w:bookmarkEnd w:id="34"/>
      <w:bookmarkEnd w:id="3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6" w:name="_Toc533767859"/>
      <w:bookmarkStart w:id="37" w:name="_Toc3879751"/>
      <w:r>
        <w:lastRenderedPageBreak/>
        <w:t>Mobile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60"/>
      <w:bookmarkStart w:id="39" w:name="_Toc3879752"/>
      <w:r>
        <w:lastRenderedPageBreak/>
        <w:t>Arquitetura do Projeto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1"/>
      <w:bookmarkStart w:id="41" w:name="_Toc3879753"/>
      <w:r>
        <w:lastRenderedPageBreak/>
        <w:t>Referências</w:t>
      </w:r>
      <w:bookmarkEnd w:id="40"/>
      <w:bookmarkEnd w:id="41"/>
    </w:p>
    <w:p w:rsidR="00F03B38" w:rsidRDefault="00F03B38" w:rsidP="00F03B38"/>
    <w:p w:rsidR="00F03B38" w:rsidRDefault="00F03B38" w:rsidP="00F03B38">
      <w:pPr>
        <w:pStyle w:val="cabealho2"/>
      </w:pPr>
      <w:bookmarkStart w:id="42" w:name="_Toc533767862"/>
      <w:bookmarkStart w:id="43" w:name="_Toc3879754"/>
      <w:r>
        <w:t>Links</w:t>
      </w:r>
      <w:bookmarkEnd w:id="42"/>
      <w:bookmarkEnd w:id="43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4" w:name="_Toc533767863"/>
      <w:bookmarkStart w:id="45" w:name="_Toc3879755"/>
      <w:r>
        <w:t>Livros</w:t>
      </w:r>
      <w:bookmarkEnd w:id="44"/>
      <w:bookmarkEnd w:id="45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F02" w:rsidRDefault="00C46F02">
      <w:pPr>
        <w:spacing w:after="0" w:line="240" w:lineRule="auto"/>
      </w:pPr>
      <w:r>
        <w:separator/>
      </w:r>
    </w:p>
  </w:endnote>
  <w:endnote w:type="continuationSeparator" w:id="0">
    <w:p w:rsidR="00C46F02" w:rsidRDefault="00C4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46F0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F02" w:rsidRDefault="00C46F02">
      <w:pPr>
        <w:spacing w:after="0" w:line="240" w:lineRule="auto"/>
      </w:pPr>
      <w:r>
        <w:separator/>
      </w:r>
    </w:p>
  </w:footnote>
  <w:footnote w:type="continuationSeparator" w:id="0">
    <w:p w:rsidR="00C46F02" w:rsidRDefault="00C4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689F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A5AD9"/>
    <w:rsid w:val="006E0CD1"/>
    <w:rsid w:val="006E51D6"/>
    <w:rsid w:val="006F2114"/>
    <w:rsid w:val="006F3AFC"/>
    <w:rsid w:val="00723849"/>
    <w:rsid w:val="00730217"/>
    <w:rsid w:val="00792337"/>
    <w:rsid w:val="007B6C0C"/>
    <w:rsid w:val="007C7D98"/>
    <w:rsid w:val="007F3CBC"/>
    <w:rsid w:val="0085305A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2AC5"/>
    <w:rsid w:val="00B36547"/>
    <w:rsid w:val="00BB5B9E"/>
    <w:rsid w:val="00BD3832"/>
    <w:rsid w:val="00BE6308"/>
    <w:rsid w:val="00BF7DCB"/>
    <w:rsid w:val="00C26497"/>
    <w:rsid w:val="00C46F02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  <w:rsid w:val="00F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77627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dyrTVI6o/spmed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30197C"/>
    <w:rsid w:val="00406E44"/>
    <w:rsid w:val="004265B1"/>
    <w:rsid w:val="00571EE0"/>
    <w:rsid w:val="008646D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E97E5-97A8-4F84-A615-175AE026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12</Pages>
  <Words>508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Matheus Souza Silva</cp:lastModifiedBy>
  <cp:revision>2</cp:revision>
  <dcterms:created xsi:type="dcterms:W3CDTF">2020-02-12T18:51:00Z</dcterms:created>
  <dcterms:modified xsi:type="dcterms:W3CDTF">2020-02-12T18:51:00Z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